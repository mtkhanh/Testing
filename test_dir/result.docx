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449" w:rsidRPr="004249D2" w:rsidRDefault="004249D2">
      <w:r w:rsidRPr="004249D2">
        <w:t>Test result with my own test cases</w:t>
      </w:r>
    </w:p>
    <w:p w:rsidR="004249D2" w:rsidRDefault="004249D2">
      <w:r>
        <w:rPr>
          <w:noProof/>
        </w:rPr>
        <w:drawing>
          <wp:inline distT="0" distB="0" distL="0" distR="0" wp14:anchorId="3841ADD8" wp14:editId="6D1CC9FD">
            <wp:extent cx="43243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D2" w:rsidRDefault="004249D2"/>
    <w:p w:rsidR="00123A0B" w:rsidRDefault="00123A0B">
      <w:r>
        <w:br w:type="page"/>
      </w:r>
    </w:p>
    <w:p w:rsidR="004249D2" w:rsidRDefault="004249D2" w:rsidP="004249D2">
      <w:r w:rsidRPr="004249D2">
        <w:lastRenderedPageBreak/>
        <w:t xml:space="preserve">Test result with </w:t>
      </w:r>
      <w:proofErr w:type="spellStart"/>
      <w:r>
        <w:t>GTest.c</w:t>
      </w:r>
      <w:proofErr w:type="spellEnd"/>
    </w:p>
    <w:p w:rsidR="00244D2F" w:rsidRDefault="004249D2">
      <w:r>
        <w:rPr>
          <w:noProof/>
        </w:rPr>
        <w:drawing>
          <wp:inline distT="0" distB="0" distL="0" distR="0" wp14:anchorId="7A3D46C1" wp14:editId="1F93904D">
            <wp:extent cx="4267200" cy="771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0B" w:rsidRDefault="004E65A3">
      <w:r>
        <w:lastRenderedPageBreak/>
        <w:t>Test result with test1.c</w:t>
      </w:r>
      <w:r w:rsidR="00123A0B">
        <w:t>:</w:t>
      </w:r>
    </w:p>
    <w:p w:rsidR="004E65A3" w:rsidRDefault="004E65A3">
      <w:r>
        <w:rPr>
          <w:noProof/>
        </w:rPr>
        <w:drawing>
          <wp:inline distT="0" distB="0" distL="0" distR="0" wp14:anchorId="0C4B7CBD" wp14:editId="399C01EF">
            <wp:extent cx="3286717" cy="779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722" cy="78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A3" w:rsidRDefault="004E65A3">
      <w:r>
        <w:rPr>
          <w:noProof/>
        </w:rPr>
        <w:lastRenderedPageBreak/>
        <w:drawing>
          <wp:inline distT="0" distB="0" distL="0" distR="0" wp14:anchorId="501BA014" wp14:editId="0F88DA42">
            <wp:extent cx="43719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2F" w:rsidRDefault="00244D2F">
      <w:r>
        <w:br w:type="page"/>
      </w:r>
    </w:p>
    <w:p w:rsidR="004E65A3" w:rsidRDefault="004E65A3">
      <w:bookmarkStart w:id="0" w:name="_GoBack"/>
      <w:bookmarkEnd w:id="0"/>
      <w:r>
        <w:lastRenderedPageBreak/>
        <w:t xml:space="preserve">Test result with </w:t>
      </w:r>
      <w:proofErr w:type="spellStart"/>
      <w:r w:rsidRPr="004E65A3">
        <w:t>stringManipulationTest</w:t>
      </w:r>
      <w:r>
        <w:t>.c</w:t>
      </w:r>
      <w:proofErr w:type="spellEnd"/>
      <w:r>
        <w:t>:</w:t>
      </w:r>
    </w:p>
    <w:p w:rsidR="004E65A3" w:rsidRDefault="004E65A3">
      <w:r>
        <w:rPr>
          <w:noProof/>
        </w:rPr>
        <w:drawing>
          <wp:inline distT="0" distB="0" distL="0" distR="0" wp14:anchorId="28C85F0D" wp14:editId="4229C54D">
            <wp:extent cx="5943600" cy="6209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A3" w:rsidRPr="004E65A3" w:rsidRDefault="004E65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B68AFB" wp14:editId="649170D3">
            <wp:extent cx="5943600" cy="7006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E99E6" wp14:editId="697D8F47">
            <wp:extent cx="5943600" cy="3744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A3" w:rsidRDefault="004E65A3"/>
    <w:p w:rsidR="00123A0B" w:rsidRDefault="00123A0B"/>
    <w:p w:rsidR="00875053" w:rsidRDefault="00875053"/>
    <w:p w:rsidR="004249D2" w:rsidRPr="004249D2" w:rsidRDefault="004249D2" w:rsidP="004249D2"/>
    <w:p w:rsidR="004249D2" w:rsidRPr="004249D2" w:rsidRDefault="004249D2"/>
    <w:sectPr w:rsidR="004249D2" w:rsidRPr="00424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D2"/>
    <w:rsid w:val="00123A0B"/>
    <w:rsid w:val="001877CC"/>
    <w:rsid w:val="00244D2F"/>
    <w:rsid w:val="002E1891"/>
    <w:rsid w:val="004249D2"/>
    <w:rsid w:val="004E65A3"/>
    <w:rsid w:val="00875053"/>
    <w:rsid w:val="00B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80287-4DAC-4CD9-B5FC-58AB0AC1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CD110A44</Template>
  <TotalTime>39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Tritonia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Trung</dc:creator>
  <cp:keywords/>
  <dc:description/>
  <cp:lastModifiedBy>Mai, Trung</cp:lastModifiedBy>
  <cp:revision>4</cp:revision>
  <dcterms:created xsi:type="dcterms:W3CDTF">2016-11-29T12:48:00Z</dcterms:created>
  <dcterms:modified xsi:type="dcterms:W3CDTF">2016-11-29T13:36:00Z</dcterms:modified>
</cp:coreProperties>
</file>